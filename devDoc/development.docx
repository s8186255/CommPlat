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系统概述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本次设计为简版的cms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Admin用户：系统管理员；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支持各类角色维护各类信息；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前台：首页，列表页，详细页；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后台：admin，各个角色；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角色的差别在于两点：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维护信息的类型的不同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功能模块的不同；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控制器设计:登录管理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app/controllers/users目录下，这是继承自devise类的代码；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 sessions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 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 registration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解锁 unlocks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 confirmation</w:t>
      </w: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控制器设计:Admin后台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admin的代码放在 app/controllers/admin namespace中。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app/controllers/admin/users_controller.rb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app/controllers/admin/role_controller.rb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信息类型管理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app/controllers/admin/info_types_controller.rb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控制器设计之角色后台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各个角色功能所在目录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app/controllers/user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info_controller.rb 完成信息管理方面的功能；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app/controllers/user/info_controller.rb 完成信息管理方面的功能；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功能模块均按照插件的方式设计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控制器controller下建立mod namespace，表明是mod(module), 然后再建立一个实际的mod，这里是FirstMod,里面建立三个控制器admin：是系统后台需要使用的；user，是用户后台，home则是未授权的功能。 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" o:spid="_x0000_s1026" type="#_x0000_t75" style="height:127.8pt;width:185.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3" o:spid="_x0000_s1027" type="#_x0000_t75" style="height:231pt;width:178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模型：建立Mod namespace，其下建立与功能插件相关的模型。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" o:spid="_x0000_s1028" type="#_x0000_t75" style="height:89.4pt;width:178.8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控制器设计之Guest页面或首页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app/controllers/home_controller.rb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详细页</w:t>
      </w: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模型设计 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服务设计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app/controllers/function目录下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如调研等功能。</w:t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EasySite开发文档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635270">
    <w:nsid w:val="553680C6"/>
    <w:multiLevelType w:val="singleLevel"/>
    <w:tmpl w:val="553680C6"/>
    <w:lvl w:ilvl="0" w:tentative="1">
      <w:start w:val="1"/>
      <w:numFmt w:val="decimal"/>
      <w:suff w:val="nothing"/>
      <w:lvlText w:val="%1、"/>
      <w:lvlJc w:val="left"/>
    </w:lvl>
  </w:abstractNum>
  <w:abstractNum w:abstractNumId="1429635402">
    <w:nsid w:val="5536814A"/>
    <w:multiLevelType w:val="multilevel"/>
    <w:tmpl w:val="5536814A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29635402"/>
  </w:num>
  <w:num w:numId="2">
    <w:abstractNumId w:val="14296352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B6B2D57"/>
    <w:rsid w:val="05522CB6"/>
    <w:rsid w:val="09FB666F"/>
    <w:rsid w:val="1FDF7059"/>
    <w:rsid w:val="202755D8"/>
    <w:rsid w:val="270C081B"/>
    <w:rsid w:val="2B6B2D57"/>
    <w:rsid w:val="2CE30931"/>
    <w:rsid w:val="3C9B60FA"/>
    <w:rsid w:val="44EA211C"/>
    <w:rsid w:val="48F3693E"/>
    <w:rsid w:val="579E50CE"/>
    <w:rsid w:val="6D916E4E"/>
    <w:rsid w:val="6E60043B"/>
    <w:rsid w:val="729209AB"/>
    <w:rsid w:val="739E2317"/>
    <w:rsid w:val="7C6225A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1"/>
      </w:numPr>
      <w:tabs>
        <w:tab w:val="left" w:pos="425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Times New Roman" w:hAnsi="Times New Roman" w:eastAsia="宋体" w:cs="Times New Roman"/>
      <w:b/>
      <w:kern w:val="44"/>
      <w:sz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  <w:tab w:val="left" w:pos="432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tabs>
        <w:tab w:val="left" w:pos="425"/>
        <w:tab w:val="left" w:pos="432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uiPriority w:val="0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2015-04-10T16:00:00Z</dcterms:created>
  <dc:creator>Administrator</dc:creator>
  <cp:lastModifiedBy>Administrator</cp:lastModifiedBy>
  <dcterms:modified xsi:type="dcterms:W3CDTF">2015-05-16T16:54:51Z</dcterms:modified>
  <dc:title>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